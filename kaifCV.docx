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0718AB4A" w14:textId="77777777" w:rsidTr="004B34AD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15DB03E" w14:textId="0068BCB0" w:rsidR="00F316AD" w:rsidRPr="001700F2" w:rsidRDefault="004B34AD" w:rsidP="00F316AD">
            <w:pPr>
              <w:pStyle w:val="Title"/>
            </w:pPr>
            <w:r>
              <w:t>Mohammad Kaif Khan</w:t>
            </w:r>
          </w:p>
          <w:p w14:paraId="423F07BD" w14:textId="4D013782" w:rsidR="00F316AD" w:rsidRPr="001700F2" w:rsidRDefault="00F316AD" w:rsidP="00D20DA9">
            <w:pPr>
              <w:pStyle w:val="Subtitle"/>
            </w:pPr>
          </w:p>
        </w:tc>
      </w:tr>
      <w:tr w:rsidR="00F316AD" w:rsidRPr="001700F2" w14:paraId="54ED7D0D" w14:textId="77777777" w:rsidTr="004B34A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586FF040" w14:textId="605A4001" w:rsidR="00F316AD" w:rsidRPr="001700F2" w:rsidRDefault="00F316AD" w:rsidP="00D20DA9">
            <w:pPr>
              <w:jc w:val="center"/>
            </w:pP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5960B432" w14:textId="59C828AF" w:rsidR="00F316AD" w:rsidRPr="001700F2" w:rsidRDefault="004B34AD" w:rsidP="00D20DA9">
            <w:pPr>
              <w:jc w:val="center"/>
            </w:pPr>
            <w:r>
              <w:t>9172755359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6DEDC00C" w14:textId="168459CA" w:rsidR="00F316AD" w:rsidRPr="001700F2" w:rsidRDefault="004B34AD" w:rsidP="00D20DA9">
            <w:pPr>
              <w:jc w:val="center"/>
            </w:pPr>
            <w:r>
              <w:t>Khankaifb49@gmail.com</w:t>
            </w:r>
            <w:r w:rsidR="00D20DA9" w:rsidRPr="001700F2">
              <w:t xml:space="preserve"> </w:t>
            </w:r>
          </w:p>
        </w:tc>
      </w:tr>
      <w:tr w:rsidR="00CD50FD" w:rsidRPr="001700F2" w14:paraId="07C3DAE2" w14:textId="77777777" w:rsidTr="004B34A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35E33CC1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99E9A91" w14:textId="77777777" w:rsidR="00CD50FD" w:rsidRPr="001700F2" w:rsidRDefault="00771A5E" w:rsidP="00D20DA9">
            <w:pPr>
              <w:pStyle w:val="Heading1"/>
            </w:pPr>
            <w:sdt>
              <w:sdtPr>
                <w:id w:val="1460613821"/>
                <w:placeholder>
                  <w:docPart w:val="DC8A68E9D17F427EB8AA0C9BCB60AB1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49CA072" w14:textId="77777777" w:rsidR="00CD50FD" w:rsidRPr="001700F2" w:rsidRDefault="00CD50FD"/>
        </w:tc>
      </w:tr>
      <w:tr w:rsidR="00CD50FD" w:rsidRPr="001700F2" w14:paraId="61019A93" w14:textId="77777777" w:rsidTr="004B34A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FB0BCAE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A436256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46205249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68124A08" w14:textId="77777777" w:rsidTr="004B34AD">
        <w:trPr>
          <w:trHeight w:val="1180"/>
        </w:trPr>
        <w:tc>
          <w:tcPr>
            <w:tcW w:w="9300" w:type="dxa"/>
            <w:gridSpan w:val="3"/>
            <w:vAlign w:val="center"/>
          </w:tcPr>
          <w:p w14:paraId="1593F45D" w14:textId="0B9FEE9F" w:rsidR="0040233B" w:rsidRPr="001700F2" w:rsidRDefault="004B34AD" w:rsidP="00D20DA9">
            <w:pPr>
              <w:pStyle w:val="Text"/>
            </w:pPr>
            <w:r>
              <w:t>Seeking a challenging position in a reputed organization where I can learn new skills, expand my knowledge, and leverage my learnings.</w:t>
            </w:r>
          </w:p>
        </w:tc>
      </w:tr>
      <w:tr w:rsidR="00CD50FD" w:rsidRPr="001700F2" w14:paraId="390B9220" w14:textId="77777777" w:rsidTr="004B34A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0AF023B" w14:textId="77777777" w:rsidR="00CD50FD" w:rsidRPr="001700F2" w:rsidRDefault="00771A5E" w:rsidP="00D20DA9">
            <w:pPr>
              <w:pStyle w:val="Heading2"/>
            </w:pPr>
            <w:sdt>
              <w:sdtPr>
                <w:id w:val="-1907296240"/>
                <w:placeholder>
                  <w:docPart w:val="4A47BBE2F3D24C55B8E98A2377C7F24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05171BCC8D964019B2318665299EEA9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4F5456E" w14:textId="511A7B18" w:rsidR="00CD50FD" w:rsidRPr="001700F2" w:rsidRDefault="00EF0696" w:rsidP="00D20DA9">
            <w:pPr>
              <w:pStyle w:val="Heading1"/>
            </w:pPr>
            <w:r>
              <w:t>TECHNICAL SKILLS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0758F6A" w14:textId="77777777" w:rsidR="00CD50FD" w:rsidRPr="001700F2" w:rsidRDefault="00CD50FD"/>
        </w:tc>
      </w:tr>
      <w:tr w:rsidR="00CD50FD" w:rsidRPr="001700F2" w14:paraId="251874B9" w14:textId="77777777" w:rsidTr="004B34A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0BF1AD72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197A8D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4235CD79" w14:textId="77777777" w:rsidR="00CD50FD" w:rsidRPr="001700F2" w:rsidRDefault="00CD50FD"/>
        </w:tc>
      </w:tr>
      <w:tr w:rsidR="0040233B" w:rsidRPr="001700F2" w14:paraId="0CA42B4B" w14:textId="77777777" w:rsidTr="004B34A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39EDD982" w14:textId="1A23AA1B" w:rsidR="004B34AD" w:rsidRPr="004B34AD" w:rsidRDefault="00EF0696" w:rsidP="004B34AD">
            <w:pPr>
              <w:pStyle w:val="Heading4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4B34AD">
              <w:rPr>
                <w:b/>
                <w:bCs/>
                <w:i w:val="0"/>
                <w:iCs w:val="0"/>
                <w:sz w:val="20"/>
                <w:szCs w:val="20"/>
              </w:rPr>
              <w:t>GRADUATION</w:t>
            </w:r>
            <w:r>
              <w:rPr>
                <w:b/>
                <w:bCs/>
                <w:i w:val="0"/>
                <w:iCs w:val="0"/>
                <w:sz w:val="20"/>
                <w:szCs w:val="20"/>
              </w:rPr>
              <w:t>:</w:t>
            </w:r>
          </w:p>
          <w:p w14:paraId="74BE20B2" w14:textId="18A160DA" w:rsidR="004B34AD" w:rsidRPr="004B34AD" w:rsidRDefault="004B34AD" w:rsidP="004B34AD">
            <w:pPr>
              <w:ind w:right="-413"/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>Course: BSc (Computer</w:t>
            </w:r>
            <w:r>
              <w:rPr>
                <w:sz w:val="20"/>
                <w:szCs w:val="20"/>
              </w:rPr>
              <w:t xml:space="preserve"> </w:t>
            </w:r>
            <w:r w:rsidRPr="004B34AD">
              <w:rPr>
                <w:sz w:val="20"/>
                <w:szCs w:val="20"/>
              </w:rPr>
              <w:t>Science)</w:t>
            </w:r>
          </w:p>
          <w:p w14:paraId="3CF95004" w14:textId="270FDCB8" w:rsidR="004B34AD" w:rsidRPr="004B34AD" w:rsidRDefault="004B34AD" w:rsidP="004B34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</w:t>
            </w:r>
            <w:r w:rsidRPr="004B34A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Savitribai Phule Pune University</w:t>
            </w:r>
          </w:p>
          <w:p w14:paraId="437F6CF7" w14:textId="77777777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>Year of passing: 2022</w:t>
            </w:r>
          </w:p>
          <w:p w14:paraId="0A840C76" w14:textId="1875CB09" w:rsidR="004B34AD" w:rsidRPr="004B34AD" w:rsidRDefault="004B34AD" w:rsidP="004B34AD">
            <w:pPr>
              <w:pStyle w:val="Heading4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CLASS</w:t>
            </w:r>
            <w:r w:rsidRPr="004B34AD">
              <w:rPr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b/>
                <w:bCs/>
                <w:i w:val="0"/>
                <w:iCs w:val="0"/>
                <w:sz w:val="20"/>
                <w:szCs w:val="20"/>
              </w:rPr>
              <w:t>XII</w:t>
            </w:r>
          </w:p>
          <w:p w14:paraId="06DEBE59" w14:textId="77777777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>Board Name: HSC</w:t>
            </w:r>
          </w:p>
          <w:p w14:paraId="2A3907A4" w14:textId="77777777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>Year of Passing: 2019</w:t>
            </w:r>
          </w:p>
          <w:p w14:paraId="68E6F7F7" w14:textId="77777777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>College: Rewachand Bhojwani Academy</w:t>
            </w:r>
          </w:p>
          <w:p w14:paraId="7FC3B351" w14:textId="21B28986" w:rsidR="004B34AD" w:rsidRPr="00EF0696" w:rsidRDefault="00EF0696" w:rsidP="004B34AD">
            <w:pPr>
              <w:pStyle w:val="Heading4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EF0696">
              <w:rPr>
                <w:b/>
                <w:bCs/>
                <w:i w:val="0"/>
                <w:iCs w:val="0"/>
                <w:sz w:val="20"/>
                <w:szCs w:val="20"/>
              </w:rPr>
              <w:t>CLASS X</w:t>
            </w:r>
          </w:p>
          <w:p w14:paraId="11C31C8B" w14:textId="294C316F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 xml:space="preserve">Board Name: </w:t>
            </w:r>
            <w:r w:rsidR="00EF0696">
              <w:rPr>
                <w:sz w:val="20"/>
                <w:szCs w:val="20"/>
              </w:rPr>
              <w:t>SSC</w:t>
            </w:r>
          </w:p>
          <w:p w14:paraId="052ACC8D" w14:textId="77777777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>Year of Passing: 2017</w:t>
            </w:r>
          </w:p>
          <w:p w14:paraId="55F5FEB5" w14:textId="1CB1A01A" w:rsidR="004B34AD" w:rsidRPr="004B34AD" w:rsidRDefault="004B34AD" w:rsidP="004B34AD">
            <w:pPr>
              <w:rPr>
                <w:sz w:val="20"/>
                <w:szCs w:val="20"/>
              </w:rPr>
            </w:pPr>
            <w:r w:rsidRPr="004B34AD">
              <w:rPr>
                <w:sz w:val="20"/>
                <w:szCs w:val="20"/>
              </w:rPr>
              <w:t xml:space="preserve">College: </w:t>
            </w:r>
            <w:r w:rsidR="00EF0696">
              <w:rPr>
                <w:sz w:val="20"/>
                <w:szCs w:val="20"/>
              </w:rPr>
              <w:t>St. Vincent High School</w:t>
            </w:r>
            <w:r w:rsidRPr="004B34AD">
              <w:rPr>
                <w:sz w:val="20"/>
                <w:szCs w:val="20"/>
              </w:rPr>
              <w:t xml:space="preserve"> </w:t>
            </w:r>
          </w:p>
          <w:p w14:paraId="5928E5E0" w14:textId="3DB73EB7" w:rsidR="00D20DA9" w:rsidRPr="004B34AD" w:rsidRDefault="00D20DA9" w:rsidP="004B34AD">
            <w:pPr>
              <w:pStyle w:val="Text"/>
              <w:rPr>
                <w:szCs w:val="20"/>
              </w:rPr>
            </w:pPr>
          </w:p>
          <w:p w14:paraId="1107A31C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64383561" w14:textId="3EF60C1E" w:rsidR="00046664" w:rsidRDefault="00EF0696" w:rsidP="00EF0696">
            <w:r>
              <w:t xml:space="preserve">Machine </w:t>
            </w:r>
            <w:r w:rsidR="00046664">
              <w:t>L</w:t>
            </w:r>
            <w:r>
              <w:t>earning</w:t>
            </w:r>
            <w:r w:rsidR="00046664">
              <w:t>:</w:t>
            </w:r>
          </w:p>
          <w:p w14:paraId="56633499" w14:textId="32F91C38" w:rsidR="00EF0696" w:rsidRDefault="00EF0696" w:rsidP="00EF0696">
            <w:r>
              <w:t>Python</w:t>
            </w:r>
          </w:p>
          <w:p w14:paraId="19BC6684" w14:textId="06FB90D4" w:rsidR="00EF0696" w:rsidRDefault="00046664" w:rsidP="00EF0696">
            <w:r>
              <w:t xml:space="preserve">    </w:t>
            </w:r>
            <w:r w:rsidR="00EF0696">
              <w:t>OOP</w:t>
            </w:r>
            <w:r>
              <w:t>S</w:t>
            </w:r>
            <w:r w:rsidR="00EF0696">
              <w:t xml:space="preserve"> </w:t>
            </w:r>
            <w:r>
              <w:t>Concept</w:t>
            </w:r>
          </w:p>
          <w:p w14:paraId="4CB88C8D" w14:textId="003BAF32" w:rsidR="00046664" w:rsidRDefault="00046664" w:rsidP="00EF0696">
            <w:r>
              <w:t>Networking Basic Concepts</w:t>
            </w:r>
          </w:p>
          <w:p w14:paraId="0CBCD1E8" w14:textId="50C5903E" w:rsidR="00046664" w:rsidRDefault="00046664" w:rsidP="00EF0696">
            <w:r>
              <w:t>Data Analytics:</w:t>
            </w:r>
            <w:r>
              <w:br/>
              <w:t xml:space="preserve">    Good at Data Visualization</w:t>
            </w:r>
          </w:p>
          <w:p w14:paraId="4FA47DE4" w14:textId="03B43FF3" w:rsidR="00046664" w:rsidRDefault="00046664" w:rsidP="00EF0696">
            <w:r>
              <w:t xml:space="preserve">Research &amp; Development:  </w:t>
            </w:r>
          </w:p>
          <w:p w14:paraId="3505EDB9" w14:textId="29C4534C" w:rsidR="00046664" w:rsidRDefault="00046664" w:rsidP="00EF0696">
            <w:r>
              <w:t xml:space="preserve">    Github</w:t>
            </w:r>
          </w:p>
          <w:p w14:paraId="6BBC5D1A" w14:textId="5E5BB9C1" w:rsidR="00046664" w:rsidRDefault="00046664" w:rsidP="00EF0696">
            <w:r>
              <w:t xml:space="preserve">    Stackoverflow</w:t>
            </w:r>
          </w:p>
          <w:p w14:paraId="484250CF" w14:textId="254EB76A" w:rsidR="00046664" w:rsidRDefault="00046664" w:rsidP="00EF0696">
            <w:r>
              <w:t xml:space="preserve">    kaggle</w:t>
            </w:r>
          </w:p>
          <w:p w14:paraId="2B13983E" w14:textId="77777777" w:rsidR="00046664" w:rsidRDefault="00046664" w:rsidP="00EF0696"/>
          <w:p w14:paraId="31A95673" w14:textId="77777777" w:rsidR="00EF0696" w:rsidRPr="00EF0696" w:rsidRDefault="00EF0696" w:rsidP="00EF0696"/>
          <w:p w14:paraId="05363BE3" w14:textId="25E6D3E0" w:rsidR="00EF0696" w:rsidRPr="00EF0696" w:rsidRDefault="00EF0696" w:rsidP="00EF0696"/>
        </w:tc>
      </w:tr>
      <w:tr w:rsidR="00CD50FD" w:rsidRPr="001700F2" w14:paraId="26CD4D21" w14:textId="77777777" w:rsidTr="00EF0696">
        <w:trPr>
          <w:trHeight w:val="73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11D8419" w14:textId="77777777" w:rsidR="00CD50FD" w:rsidRPr="001700F2" w:rsidRDefault="00771A5E" w:rsidP="00D20DA9">
            <w:pPr>
              <w:pStyle w:val="Heading2"/>
            </w:pPr>
            <w:sdt>
              <w:sdtPr>
                <w:id w:val="1066377136"/>
                <w:placeholder>
                  <w:docPart w:val="495A5A70A3754E808DB28631142AB3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D93CCEB57EA2491F802CA573305CB3E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46167F2" w14:textId="4D5BE9C9" w:rsidR="00CD50FD" w:rsidRPr="001700F2" w:rsidRDefault="00046664" w:rsidP="00D20DA9">
            <w:pPr>
              <w:pStyle w:val="Heading1"/>
            </w:pPr>
            <w:r>
              <w:t>PERSONAL DETAIL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7DD7B3B" w14:textId="77777777" w:rsidR="00CD50FD" w:rsidRPr="001700F2" w:rsidRDefault="00CD50FD"/>
        </w:tc>
      </w:tr>
      <w:tr w:rsidR="00CD50FD" w:rsidRPr="001700F2" w14:paraId="0DF51F12" w14:textId="77777777" w:rsidTr="004B34A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D14C025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01C22C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226EC12A" w14:textId="77777777" w:rsidR="00CD50FD" w:rsidRPr="001700F2" w:rsidRDefault="00CD50FD"/>
        </w:tc>
      </w:tr>
      <w:tr w:rsidR="00CD50FD" w:rsidRPr="001700F2" w14:paraId="6B405157" w14:textId="77777777" w:rsidTr="004B34A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416BEF86" w14:textId="44CC2CB4" w:rsidR="00EF0696" w:rsidRPr="00EF0696" w:rsidRDefault="00EF0696" w:rsidP="00EF0696">
            <w:pPr>
              <w:pStyle w:val="Text"/>
              <w:rPr>
                <w:b/>
                <w:bCs/>
              </w:rPr>
            </w:pPr>
            <w:r w:rsidRPr="00EF0696">
              <w:rPr>
                <w:b/>
                <w:bCs/>
              </w:rPr>
              <w:t>Tools:</w:t>
            </w:r>
          </w:p>
          <w:p w14:paraId="67DBCD0E" w14:textId="4A3B6F75" w:rsidR="00EF0696" w:rsidRPr="00EF0696" w:rsidRDefault="00EF0696" w:rsidP="00EF0696">
            <w:pPr>
              <w:rPr>
                <w:sz w:val="18"/>
                <w:szCs w:val="18"/>
              </w:rPr>
            </w:pPr>
            <w:r w:rsidRPr="00EF0696">
              <w:rPr>
                <w:sz w:val="18"/>
                <w:szCs w:val="18"/>
              </w:rPr>
              <w:t>Anaconda</w:t>
            </w:r>
          </w:p>
          <w:p w14:paraId="652FBF02" w14:textId="0C41FCEE" w:rsidR="00EF0696" w:rsidRPr="00EF0696" w:rsidRDefault="00EF0696" w:rsidP="00EF0696">
            <w:pPr>
              <w:rPr>
                <w:sz w:val="18"/>
                <w:szCs w:val="18"/>
              </w:rPr>
            </w:pPr>
            <w:r w:rsidRPr="00EF0696">
              <w:rPr>
                <w:sz w:val="18"/>
                <w:szCs w:val="18"/>
              </w:rPr>
              <w:t>Jupyter Notebook</w:t>
            </w:r>
          </w:p>
          <w:p w14:paraId="18CBB301" w14:textId="1131B4B0" w:rsidR="00EF0696" w:rsidRPr="00EF0696" w:rsidRDefault="00EF0696" w:rsidP="00EF0696">
            <w:pPr>
              <w:rPr>
                <w:sz w:val="18"/>
                <w:szCs w:val="18"/>
              </w:rPr>
            </w:pPr>
            <w:r w:rsidRPr="00EF0696">
              <w:rPr>
                <w:sz w:val="18"/>
                <w:szCs w:val="18"/>
              </w:rPr>
              <w:t>VSCode</w:t>
            </w:r>
          </w:p>
          <w:p w14:paraId="3AED710C" w14:textId="74F7B632" w:rsidR="00EF0696" w:rsidRPr="00EF0696" w:rsidRDefault="00EF0696" w:rsidP="00EF0696">
            <w:pPr>
              <w:rPr>
                <w:sz w:val="18"/>
                <w:szCs w:val="18"/>
              </w:rPr>
            </w:pPr>
            <w:r w:rsidRPr="00EF0696">
              <w:rPr>
                <w:sz w:val="18"/>
                <w:szCs w:val="18"/>
              </w:rPr>
              <w:t>MS-Excel</w:t>
            </w:r>
          </w:p>
          <w:p w14:paraId="145B15F3" w14:textId="1DD00EC4" w:rsidR="00EF0696" w:rsidRPr="00EF0696" w:rsidRDefault="00EF0696" w:rsidP="00EF0696">
            <w:pPr>
              <w:rPr>
                <w:sz w:val="18"/>
                <w:szCs w:val="18"/>
              </w:rPr>
            </w:pPr>
          </w:p>
          <w:p w14:paraId="51D334AB" w14:textId="11FC9ADE" w:rsidR="00EF0696" w:rsidRPr="00EF0696" w:rsidRDefault="00EF0696" w:rsidP="00EF0696">
            <w:pPr>
              <w:pStyle w:val="Text"/>
              <w:rPr>
                <w:b/>
                <w:bCs/>
              </w:rPr>
            </w:pPr>
            <w:r w:rsidRPr="00EF0696">
              <w:rPr>
                <w:b/>
                <w:bCs/>
              </w:rPr>
              <w:t>Operating System:</w:t>
            </w:r>
          </w:p>
          <w:p w14:paraId="22CDFFDB" w14:textId="6D725411" w:rsidR="00EF0696" w:rsidRPr="00EF0696" w:rsidRDefault="00EF0696" w:rsidP="00EF0696">
            <w:pPr>
              <w:rPr>
                <w:sz w:val="18"/>
                <w:szCs w:val="18"/>
              </w:rPr>
            </w:pPr>
            <w:r w:rsidRPr="00EF0696">
              <w:rPr>
                <w:sz w:val="18"/>
                <w:szCs w:val="18"/>
              </w:rPr>
              <w:t>Linux</w:t>
            </w:r>
          </w:p>
          <w:p w14:paraId="561007FC" w14:textId="6908DE60" w:rsidR="00EF0696" w:rsidRPr="00EF0696" w:rsidRDefault="00EF0696" w:rsidP="00EF0696">
            <w:r w:rsidRPr="00EF0696">
              <w:rPr>
                <w:sz w:val="18"/>
                <w:szCs w:val="18"/>
              </w:rPr>
              <w:t>Windows</w:t>
            </w:r>
          </w:p>
          <w:p w14:paraId="0436196D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3F6770AC" w14:textId="77777777" w:rsidR="00046664" w:rsidRDefault="00046664" w:rsidP="00046664">
            <w:r>
              <w:t>Current location: Pune</w:t>
            </w:r>
          </w:p>
          <w:p w14:paraId="7E5A5245" w14:textId="7F9B6920" w:rsidR="00046664" w:rsidRDefault="00046664" w:rsidP="00046664">
            <w:r>
              <w:t xml:space="preserve">Date of Birth: </w:t>
            </w:r>
            <w:r>
              <w:t>October</w:t>
            </w:r>
            <w:r>
              <w:t xml:space="preserve"> 2</w:t>
            </w:r>
            <w:r>
              <w:t>4</w:t>
            </w:r>
            <w:r>
              <w:t>, 200</w:t>
            </w:r>
            <w:r>
              <w:t>1</w:t>
            </w:r>
          </w:p>
          <w:p w14:paraId="6A130E76" w14:textId="77777777" w:rsidR="00046664" w:rsidRDefault="00046664" w:rsidP="00046664">
            <w:r>
              <w:t>Gender: Male</w:t>
            </w:r>
          </w:p>
          <w:p w14:paraId="4ADACA7E" w14:textId="6E8CCCED" w:rsidR="00046664" w:rsidRDefault="00046664" w:rsidP="00046664">
            <w:r>
              <w:t>Hobbies: Gaming, Snooker</w:t>
            </w:r>
            <w:r>
              <w:t>, Gym, Sports</w:t>
            </w:r>
          </w:p>
          <w:p w14:paraId="2C6FF317" w14:textId="46972734" w:rsidR="00D20DA9" w:rsidRPr="001700F2" w:rsidRDefault="00046664" w:rsidP="00046664">
            <w:r>
              <w:t>Marital Status: Single</w:t>
            </w:r>
          </w:p>
          <w:p w14:paraId="5DCD7FDD" w14:textId="71ADF111" w:rsidR="00D20DA9" w:rsidRDefault="00D20DA9" w:rsidP="00D20DA9">
            <w:pPr>
              <w:pStyle w:val="Text"/>
            </w:pPr>
            <w:r w:rsidRPr="001700F2">
              <w:t xml:space="preserve"> </w:t>
            </w:r>
          </w:p>
          <w:p w14:paraId="3905FCD5" w14:textId="35C14156" w:rsidR="00046664" w:rsidRDefault="00046664" w:rsidP="00046664"/>
          <w:p w14:paraId="51F43E6F" w14:textId="77777777" w:rsidR="00046664" w:rsidRPr="00046664" w:rsidRDefault="00046664" w:rsidP="00046664"/>
          <w:p w14:paraId="2FAF1834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7F1C3435" w14:textId="77777777" w:rsidTr="00EF0696">
        <w:trPr>
          <w:trHeight w:val="73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1D7D5744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C898B77" w14:textId="76BD2079" w:rsidR="00CD50FD" w:rsidRPr="001700F2" w:rsidRDefault="00D20DA9" w:rsidP="00046664">
            <w:pPr>
              <w:pStyle w:val="Heading1"/>
              <w:jc w:val="left"/>
            </w:pPr>
            <w:r w:rsidRPr="001700F2">
              <w:t xml:space="preserve"> </w:t>
            </w:r>
            <w:r w:rsidR="00046664">
              <w:t>DECLARATION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3B8442C" w14:textId="77777777" w:rsidR="00CD50FD" w:rsidRPr="001700F2" w:rsidRDefault="00CD50FD"/>
        </w:tc>
      </w:tr>
      <w:tr w:rsidR="00CD50FD" w:rsidRPr="001700F2" w14:paraId="0F9E35D9" w14:textId="77777777" w:rsidTr="004B34A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780BC891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71A517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7B5417D" w14:textId="77777777" w:rsidR="00CD50FD" w:rsidRPr="001700F2" w:rsidRDefault="00CD50FD"/>
        </w:tc>
      </w:tr>
      <w:tr w:rsidR="00CD50FD" w:rsidRPr="001700F2" w14:paraId="7A6405C3" w14:textId="77777777" w:rsidTr="004B34A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43848CB7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44954095" w14:textId="1653B843" w:rsidR="00D20DA9" w:rsidRPr="001700F2" w:rsidRDefault="00046664" w:rsidP="00046664">
            <w:pPr>
              <w:pStyle w:val="Text"/>
            </w:pPr>
            <w:r>
              <w:t>I Mohammad Kaif Khan hereby Declare that the above provided information true to my best Knowledge</w:t>
            </w:r>
          </w:p>
          <w:p w14:paraId="2CDB76A9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049C54D8" w14:textId="77777777" w:rsidTr="004B34AD">
        <w:trPr>
          <w:trHeight w:val="100"/>
        </w:trPr>
        <w:tc>
          <w:tcPr>
            <w:tcW w:w="3097" w:type="dxa"/>
          </w:tcPr>
          <w:p w14:paraId="6A3DF7E8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665C790A" w14:textId="77777777" w:rsidR="00CD50FD" w:rsidRPr="001700F2" w:rsidRDefault="00CD50FD" w:rsidP="00CD50FD"/>
        </w:tc>
      </w:tr>
      <w:tr w:rsidR="00CD50FD" w:rsidRPr="001700F2" w14:paraId="5E905096" w14:textId="77777777" w:rsidTr="004B34A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7C6F9EA2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125A795" w14:textId="77777777" w:rsidR="00CD50FD" w:rsidRPr="001700F2" w:rsidRDefault="00771A5E" w:rsidP="00D20DA9">
            <w:pPr>
              <w:pStyle w:val="Heading1"/>
            </w:pPr>
            <w:sdt>
              <w:sdtPr>
                <w:id w:val="1294558939"/>
                <w:placeholder>
                  <w:docPart w:val="6EEE4AD5CDDB47E298B564E7FB50D1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C9AED58" w14:textId="77777777" w:rsidR="00CD50FD" w:rsidRPr="001700F2" w:rsidRDefault="00CD50FD"/>
        </w:tc>
      </w:tr>
      <w:tr w:rsidR="00CD50FD" w:rsidRPr="001700F2" w14:paraId="53DCA98E" w14:textId="77777777" w:rsidTr="004B34A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61708200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34382F57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6A7CE150" w14:textId="77777777" w:rsidR="00CD50FD" w:rsidRPr="001700F2" w:rsidRDefault="00CD50FD"/>
        </w:tc>
      </w:tr>
      <w:tr w:rsidR="00CD50FD" w:rsidRPr="001700F2" w14:paraId="610CC2A5" w14:textId="77777777" w:rsidTr="004B34AD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53619137" w14:textId="77777777" w:rsidR="00CD50FD" w:rsidRPr="001700F2" w:rsidRDefault="00771A5E" w:rsidP="00D20DA9">
            <w:pPr>
              <w:pStyle w:val="Text"/>
            </w:pPr>
            <w:sdt>
              <w:sdtPr>
                <w:id w:val="-640341508"/>
                <w:placeholder>
                  <w:docPart w:val="737B8BDC83C641D0848BE5A2ABCC7A1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419421B6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32772" w14:textId="77777777" w:rsidR="00771A5E" w:rsidRDefault="00771A5E" w:rsidP="00F316AD">
      <w:r>
        <w:separator/>
      </w:r>
    </w:p>
  </w:endnote>
  <w:endnote w:type="continuationSeparator" w:id="0">
    <w:p w14:paraId="05A4B692" w14:textId="77777777" w:rsidR="00771A5E" w:rsidRDefault="00771A5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26599" w14:textId="77777777" w:rsidR="00771A5E" w:rsidRDefault="00771A5E" w:rsidP="00F316AD">
      <w:r>
        <w:separator/>
      </w:r>
    </w:p>
  </w:footnote>
  <w:footnote w:type="continuationSeparator" w:id="0">
    <w:p w14:paraId="3AF8A34F" w14:textId="77777777" w:rsidR="00771A5E" w:rsidRDefault="00771A5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504E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34DE0E" wp14:editId="76377FD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8279E4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AD"/>
    <w:rsid w:val="00046664"/>
    <w:rsid w:val="000C096D"/>
    <w:rsid w:val="001700F2"/>
    <w:rsid w:val="001871FF"/>
    <w:rsid w:val="001F4150"/>
    <w:rsid w:val="0029715D"/>
    <w:rsid w:val="0040233B"/>
    <w:rsid w:val="00417663"/>
    <w:rsid w:val="004B34AD"/>
    <w:rsid w:val="004D0355"/>
    <w:rsid w:val="004E6224"/>
    <w:rsid w:val="005D2581"/>
    <w:rsid w:val="00617740"/>
    <w:rsid w:val="006C60E6"/>
    <w:rsid w:val="00771A5E"/>
    <w:rsid w:val="00802059"/>
    <w:rsid w:val="0089710E"/>
    <w:rsid w:val="00914100"/>
    <w:rsid w:val="00A74E15"/>
    <w:rsid w:val="00B46C9F"/>
    <w:rsid w:val="00C55D85"/>
    <w:rsid w:val="00C576D3"/>
    <w:rsid w:val="00CD50FD"/>
    <w:rsid w:val="00D20DA9"/>
    <w:rsid w:val="00D26A79"/>
    <w:rsid w:val="00DD5C35"/>
    <w:rsid w:val="00EA03EF"/>
    <w:rsid w:val="00EF069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106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B3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4AD"/>
    <w:rPr>
      <w:rFonts w:asciiTheme="majorHAnsi" w:eastAsiaTheme="majorEastAsia" w:hAnsiTheme="majorHAnsi" w:cstheme="majorBidi"/>
      <w:i/>
      <w:iCs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8A68E9D17F427EB8AA0C9BCB60A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413B-6CA3-46BF-8C65-55F3B44ED8A7}"/>
      </w:docPartPr>
      <w:docPartBody>
        <w:p w:rsidR="00000000" w:rsidRDefault="00FC6CC2">
          <w:pPr>
            <w:pStyle w:val="DC8A68E9D17F427EB8AA0C9BCB60AB10"/>
          </w:pPr>
          <w:r w:rsidRPr="001700F2">
            <w:t>OBJECTIVE</w:t>
          </w:r>
        </w:p>
      </w:docPartBody>
    </w:docPart>
    <w:docPart>
      <w:docPartPr>
        <w:name w:val="4A47BBE2F3D24C55B8E98A2377C7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8423D-BDAB-46F8-B8C3-295C94AE619F}"/>
      </w:docPartPr>
      <w:docPartBody>
        <w:p w:rsidR="00000000" w:rsidRDefault="00FC6CC2">
          <w:pPr>
            <w:pStyle w:val="4A47BBE2F3D24C55B8E98A2377C7F242"/>
          </w:pPr>
          <w:r w:rsidRPr="001700F2">
            <w:t>EDUCATION</w:t>
          </w:r>
        </w:p>
      </w:docPartBody>
    </w:docPart>
    <w:docPart>
      <w:docPartPr>
        <w:name w:val="05171BCC8D964019B2318665299E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701F2-597A-4A3A-862B-6D88A9C26A75}"/>
      </w:docPartPr>
      <w:docPartBody>
        <w:p w:rsidR="00000000" w:rsidRDefault="00FC6CC2">
          <w:pPr>
            <w:pStyle w:val="05171BCC8D964019B2318665299EEA9E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95A5A70A3754E808DB28631142AB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90BE5-2CCE-4E47-93C3-38CA126DFDF3}"/>
      </w:docPartPr>
      <w:docPartBody>
        <w:p w:rsidR="00000000" w:rsidRDefault="00FC6CC2">
          <w:pPr>
            <w:pStyle w:val="495A5A70A3754E808DB28631142AB3EA"/>
          </w:pPr>
          <w:r w:rsidRPr="00D26A79">
            <w:t>KEY SKILLS</w:t>
          </w:r>
        </w:p>
      </w:docPartBody>
    </w:docPart>
    <w:docPart>
      <w:docPartPr>
        <w:name w:val="D93CCEB57EA2491F802CA573305CB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F1D68-ACB9-4761-B808-89459B3519ED}"/>
      </w:docPartPr>
      <w:docPartBody>
        <w:p w:rsidR="00000000" w:rsidRDefault="00FC6CC2">
          <w:pPr>
            <w:pStyle w:val="D93CCEB57EA2491F802CA573305CB3E2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6EEE4AD5CDDB47E298B564E7FB50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8F3EE-915E-427C-BDDE-507985F7D660}"/>
      </w:docPartPr>
      <w:docPartBody>
        <w:p w:rsidR="00000000" w:rsidRDefault="00FC6CC2">
          <w:pPr>
            <w:pStyle w:val="6EEE4AD5CDDB47E298B564E7FB50D140"/>
          </w:pPr>
          <w:r w:rsidRPr="001700F2">
            <w:t>REFERENCES</w:t>
          </w:r>
        </w:p>
      </w:docPartBody>
    </w:docPart>
    <w:docPart>
      <w:docPartPr>
        <w:name w:val="737B8BDC83C641D0848BE5A2ABCC7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3BA08-DE2F-4F4E-AE17-55B61A3782FF}"/>
      </w:docPartPr>
      <w:docPartBody>
        <w:p w:rsidR="00000000" w:rsidRDefault="00FC6CC2">
          <w:pPr>
            <w:pStyle w:val="737B8BDC83C641D0848BE5A2ABCC7A10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C2"/>
    <w:rsid w:val="00F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06A0330334E5B85BDC47B2ED8679D">
    <w:name w:val="47B06A0330334E5B85BDC47B2ED8679D"/>
  </w:style>
  <w:style w:type="paragraph" w:customStyle="1" w:styleId="8612DEC3F7614F4ABC2F9E9034E3C8B2">
    <w:name w:val="8612DEC3F7614F4ABC2F9E9034E3C8B2"/>
  </w:style>
  <w:style w:type="paragraph" w:customStyle="1" w:styleId="8E556BEB3A7F45F58189A6B7867A172C">
    <w:name w:val="8E556BEB3A7F45F58189A6B7867A172C"/>
  </w:style>
  <w:style w:type="paragraph" w:customStyle="1" w:styleId="B9FF90B9B88D489D93F752D26BDAFAB6">
    <w:name w:val="B9FF90B9B88D489D93F752D26BDAFAB6"/>
  </w:style>
  <w:style w:type="paragraph" w:customStyle="1" w:styleId="EADBC66C83A7414391E1A170016270D4">
    <w:name w:val="EADBC66C83A7414391E1A170016270D4"/>
  </w:style>
  <w:style w:type="paragraph" w:customStyle="1" w:styleId="EB86CA8FD8E74AE6BC02FAF0B486D4AD">
    <w:name w:val="EB86CA8FD8E74AE6BC02FAF0B486D4AD"/>
  </w:style>
  <w:style w:type="paragraph" w:customStyle="1" w:styleId="DC8A68E9D17F427EB8AA0C9BCB60AB10">
    <w:name w:val="DC8A68E9D17F427EB8AA0C9BCB60AB10"/>
  </w:style>
  <w:style w:type="paragraph" w:customStyle="1" w:styleId="FE7CE8671C62492EBB4F8FB0971D0491">
    <w:name w:val="FE7CE8671C62492EBB4F8FB0971D0491"/>
  </w:style>
  <w:style w:type="paragraph" w:customStyle="1" w:styleId="4A47BBE2F3D24C55B8E98A2377C7F242">
    <w:name w:val="4A47BBE2F3D24C55B8E98A2377C7F242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05171BCC8D964019B2318665299EEA9E">
    <w:name w:val="05171BCC8D964019B2318665299EEA9E"/>
  </w:style>
  <w:style w:type="paragraph" w:customStyle="1" w:styleId="C023318A63B842D58644E2F05C8D26F4">
    <w:name w:val="C023318A63B842D58644E2F05C8D26F4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271A6AF53A4A4A0CAD6F791287C89F3F">
    <w:name w:val="271A6AF53A4A4A0CAD6F791287C89F3F"/>
  </w:style>
  <w:style w:type="paragraph" w:customStyle="1" w:styleId="C90CA551D03A4CABB1EF5C71D5828B48">
    <w:name w:val="C90CA551D03A4CABB1EF5C71D5828B48"/>
  </w:style>
  <w:style w:type="paragraph" w:customStyle="1" w:styleId="84C86999ADEB4D2B9DA315115E6C5D8B">
    <w:name w:val="84C86999ADEB4D2B9DA315115E6C5D8B"/>
  </w:style>
  <w:style w:type="paragraph" w:customStyle="1" w:styleId="AB870378D93C44B9B7F290C47B8FE756">
    <w:name w:val="AB870378D93C44B9B7F290C47B8FE756"/>
  </w:style>
  <w:style w:type="paragraph" w:customStyle="1" w:styleId="03950A36B5264D9CAF606AAA1AB7113C">
    <w:name w:val="03950A36B5264D9CAF606AAA1AB7113C"/>
  </w:style>
  <w:style w:type="paragraph" w:customStyle="1" w:styleId="A66ED0F01AB945ED85E34B5F6A4FD596">
    <w:name w:val="A66ED0F01AB945ED85E34B5F6A4FD596"/>
  </w:style>
  <w:style w:type="paragraph" w:customStyle="1" w:styleId="7743200D9D854704BF18FA3688DB4BE5">
    <w:name w:val="7743200D9D854704BF18FA3688DB4BE5"/>
  </w:style>
  <w:style w:type="paragraph" w:customStyle="1" w:styleId="BF07615344BC4D4E8FB670BB0241E2C8">
    <w:name w:val="BF07615344BC4D4E8FB670BB0241E2C8"/>
  </w:style>
  <w:style w:type="paragraph" w:customStyle="1" w:styleId="7058E43C1E864ECE9B89C13C9A48A3CB">
    <w:name w:val="7058E43C1E864ECE9B89C13C9A48A3CB"/>
  </w:style>
  <w:style w:type="paragraph" w:customStyle="1" w:styleId="FF498AD940D649FD9F6A9D140B5279DD">
    <w:name w:val="FF498AD940D649FD9F6A9D140B5279DD"/>
  </w:style>
  <w:style w:type="paragraph" w:customStyle="1" w:styleId="91AE09BABA4E44D087B40EE26C169AA5">
    <w:name w:val="91AE09BABA4E44D087B40EE26C169AA5"/>
  </w:style>
  <w:style w:type="paragraph" w:customStyle="1" w:styleId="CAD2DA50EF34498C8C69E9893EA15640">
    <w:name w:val="CAD2DA50EF34498C8C69E9893EA15640"/>
  </w:style>
  <w:style w:type="paragraph" w:customStyle="1" w:styleId="6715B657C5B74990BED8CDCC399FEC1B">
    <w:name w:val="6715B657C5B74990BED8CDCC399FEC1B"/>
  </w:style>
  <w:style w:type="paragraph" w:customStyle="1" w:styleId="FE33FF3AFD9B4FC89BA1465650A322E7">
    <w:name w:val="FE33FF3AFD9B4FC89BA1465650A322E7"/>
  </w:style>
  <w:style w:type="paragraph" w:customStyle="1" w:styleId="495A5A70A3754E808DB28631142AB3EA">
    <w:name w:val="495A5A70A3754E808DB28631142AB3EA"/>
  </w:style>
  <w:style w:type="paragraph" w:customStyle="1" w:styleId="D93CCEB57EA2491F802CA573305CB3E2">
    <w:name w:val="D93CCEB57EA2491F802CA573305CB3E2"/>
  </w:style>
  <w:style w:type="paragraph" w:customStyle="1" w:styleId="4B1EECFD1164412D87B223B39F8508A1">
    <w:name w:val="4B1EECFD1164412D87B223B39F8508A1"/>
  </w:style>
  <w:style w:type="paragraph" w:customStyle="1" w:styleId="0F5F260C3642458C93D340FBE9D90C27">
    <w:name w:val="0F5F260C3642458C93D340FBE9D90C27"/>
  </w:style>
  <w:style w:type="paragraph" w:customStyle="1" w:styleId="42FA130A8F314872A3A28C5CACAB932C">
    <w:name w:val="42FA130A8F314872A3A28C5CACAB932C"/>
  </w:style>
  <w:style w:type="paragraph" w:customStyle="1" w:styleId="83E7EE2B36F54D73BE63EED75D09696D">
    <w:name w:val="83E7EE2B36F54D73BE63EED75D09696D"/>
  </w:style>
  <w:style w:type="paragraph" w:customStyle="1" w:styleId="DD44DB3513EB4A909271EC415692AC11">
    <w:name w:val="DD44DB3513EB4A909271EC415692AC11"/>
  </w:style>
  <w:style w:type="paragraph" w:customStyle="1" w:styleId="6EEE4AD5CDDB47E298B564E7FB50D140">
    <w:name w:val="6EEE4AD5CDDB47E298B564E7FB50D140"/>
  </w:style>
  <w:style w:type="paragraph" w:customStyle="1" w:styleId="737B8BDC83C641D0848BE5A2ABCC7A10">
    <w:name w:val="737B8BDC83C641D0848BE5A2ABCC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2022-06-06T19:05:00Z</dcterms:created>
  <dcterms:modified xsi:type="dcterms:W3CDTF">2022-06-06T19:36:00Z</dcterms:modified>
</cp:coreProperties>
</file>
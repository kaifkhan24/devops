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9928CA4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E239525" w14:textId="7EBE6F1B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2127FCE" wp14:editId="3ABDD1D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A0B87BA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334F5E">
              <w:t>pd</w:t>
            </w:r>
          </w:p>
          <w:p w14:paraId="461D8FCC" w14:textId="77777777" w:rsidR="00A50939" w:rsidRPr="00906BEE" w:rsidRDefault="0087585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6DA7E08C4CF410A9DCA24B5804F0E58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BCCAB84" w14:textId="758A99C8" w:rsidR="002C2CDD" w:rsidRPr="00906BEE" w:rsidRDefault="00F458FE" w:rsidP="00F458FE">
            <w:r>
              <w:t>To enhance and utilize my technical knowledge and skills in an organization with considerable advancements opportunities</w:t>
            </w:r>
          </w:p>
          <w:p w14:paraId="75DCE4C1" w14:textId="77777777" w:rsidR="002C2CDD" w:rsidRPr="00906BEE" w:rsidRDefault="0087585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45B93916203416BAD04995A60B785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2D7DFC6F" w14:textId="7474E79E" w:rsidR="00741125" w:rsidRDefault="00F458FE" w:rsidP="00F458FE">
            <w:p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Tools:</w:t>
            </w:r>
          </w:p>
          <w:p w14:paraId="43E6A0EB" w14:textId="7F96B946" w:rsidR="00F458FE" w:rsidRDefault="00F458FE" w:rsidP="00F458FE">
            <w:pPr>
              <w:pStyle w:val="ListParagraph"/>
              <w:numPr>
                <w:ilvl w:val="0"/>
                <w:numId w:val="12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JDK 1.7</w:t>
            </w:r>
          </w:p>
          <w:p w14:paraId="6B6BA611" w14:textId="4E0C8858" w:rsidR="00F458FE" w:rsidRDefault="00F458FE" w:rsidP="00F458FE">
            <w:pPr>
              <w:pStyle w:val="ListParagraph"/>
              <w:numPr>
                <w:ilvl w:val="0"/>
                <w:numId w:val="12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Notepad++</w:t>
            </w:r>
          </w:p>
          <w:p w14:paraId="51D77B40" w14:textId="113B9886" w:rsidR="00F458FE" w:rsidRDefault="00F458FE" w:rsidP="00F458FE">
            <w:pPr>
              <w:pStyle w:val="ListParagraph"/>
              <w:numPr>
                <w:ilvl w:val="0"/>
                <w:numId w:val="12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MS-Excel</w:t>
            </w:r>
          </w:p>
          <w:p w14:paraId="36570267" w14:textId="02360AF2" w:rsidR="00F458FE" w:rsidRDefault="00F458FE" w:rsidP="00F458FE">
            <w:p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Operating Systems:</w:t>
            </w:r>
          </w:p>
          <w:p w14:paraId="6E4E92CB" w14:textId="66BB9D3D" w:rsidR="00F458FE" w:rsidRDefault="00F458FE" w:rsidP="00F458FE">
            <w:pPr>
              <w:pStyle w:val="ListParagraph"/>
              <w:numPr>
                <w:ilvl w:val="0"/>
                <w:numId w:val="13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Windows</w:t>
            </w:r>
          </w:p>
          <w:p w14:paraId="468C18D5" w14:textId="106EEE00" w:rsidR="00F458FE" w:rsidRPr="00F458FE" w:rsidRDefault="00F458FE" w:rsidP="00F458FE">
            <w:pPr>
              <w:pStyle w:val="ListParagraph"/>
              <w:numPr>
                <w:ilvl w:val="0"/>
                <w:numId w:val="13"/>
              </w:numPr>
              <w:rPr>
                <w:w w:val="110"/>
                <w:sz w:val="19"/>
              </w:rPr>
            </w:pPr>
            <w:r>
              <w:rPr>
                <w:w w:val="110"/>
                <w:sz w:val="19"/>
              </w:rPr>
              <w:t>Linux</w:t>
            </w:r>
          </w:p>
          <w:p w14:paraId="114DE5C8" w14:textId="77777777" w:rsidR="00F458FE" w:rsidRDefault="00F458FE" w:rsidP="00F458FE">
            <w:pPr>
              <w:rPr>
                <w:w w:val="110"/>
                <w:sz w:val="19"/>
              </w:rPr>
            </w:pPr>
          </w:p>
          <w:p w14:paraId="4DD23846" w14:textId="77777777" w:rsidR="00F458FE" w:rsidRDefault="00F458FE" w:rsidP="00F458FE"/>
          <w:p w14:paraId="60886A9C" w14:textId="16FBDE00" w:rsidR="00EC2257" w:rsidRPr="00906BEE" w:rsidRDefault="00EC2257" w:rsidP="00EC2257">
            <w:pPr>
              <w:pStyle w:val="Heading3"/>
            </w:pPr>
            <w:r>
              <w:t>personal profile</w:t>
            </w:r>
          </w:p>
          <w:p w14:paraId="083F77E4" w14:textId="77777777" w:rsidR="00EC2257" w:rsidRDefault="00EC2257" w:rsidP="00EC2257">
            <w:r>
              <w:t>Current location: Pune</w:t>
            </w:r>
          </w:p>
          <w:p w14:paraId="7E6D17CC" w14:textId="44B292CC" w:rsidR="00EC2257" w:rsidRDefault="00EC2257" w:rsidP="00EC2257">
            <w:r>
              <w:t>Date of Birth: June 02, 2001</w:t>
            </w:r>
          </w:p>
          <w:p w14:paraId="186C6EA4" w14:textId="3FE97967" w:rsidR="00EC2257" w:rsidRDefault="00EC2257" w:rsidP="00EC2257">
            <w:r>
              <w:t>Gender: Male</w:t>
            </w:r>
          </w:p>
          <w:p w14:paraId="1CE8B465" w14:textId="601BA5BD" w:rsidR="00EC2257" w:rsidRDefault="00EC2257" w:rsidP="00EC2257">
            <w:r>
              <w:t xml:space="preserve">Hobbies: Gaming, Snooker, </w:t>
            </w:r>
          </w:p>
          <w:p w14:paraId="1FB23BFF" w14:textId="34B65B62" w:rsidR="00EC2257" w:rsidRDefault="00EC2257" w:rsidP="00EC2257">
            <w:r>
              <w:t xml:space="preserve">                 Trekking</w:t>
            </w:r>
          </w:p>
          <w:p w14:paraId="52DC9272" w14:textId="27CE06E8" w:rsidR="00EC2257" w:rsidRDefault="00EC2257" w:rsidP="00EC2257">
            <w:r>
              <w:t>Marital Status: Sing</w:t>
            </w:r>
            <w:r w:rsidR="004E7339">
              <w:t>le</w:t>
            </w:r>
          </w:p>
          <w:p w14:paraId="25EBBFAF" w14:textId="77777777" w:rsidR="004E7339" w:rsidRDefault="004E7339" w:rsidP="00EC2257"/>
          <w:p w14:paraId="04DE52D0" w14:textId="77777777" w:rsidR="00EC2257" w:rsidRDefault="00EC2257" w:rsidP="00EC2257"/>
          <w:p w14:paraId="3B102505" w14:textId="27ECC5EF" w:rsidR="00EC2257" w:rsidRDefault="00EC2257" w:rsidP="00EC2257"/>
          <w:p w14:paraId="6FA7B058" w14:textId="77777777" w:rsidR="00EC2257" w:rsidRDefault="00EC2257" w:rsidP="00EC2257"/>
          <w:p w14:paraId="657207E1" w14:textId="77777777" w:rsidR="00EC2257" w:rsidRDefault="00EC2257" w:rsidP="00EC2257"/>
          <w:p w14:paraId="3640BF6B" w14:textId="5008D8AC" w:rsidR="00EC2257" w:rsidRPr="00906BEE" w:rsidRDefault="00EC2257" w:rsidP="00EC2257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125ECCB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CFC36B9" w14:textId="524CDCA7" w:rsidR="00C612DA" w:rsidRPr="00906BEE" w:rsidRDefault="0087585D" w:rsidP="00F458FE">
                  <w:pPr>
                    <w:pStyle w:val="Heading1"/>
                    <w:jc w:val="center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0A3ABE8A48E40FAB53C53B2EEAD0309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458FE">
                        <w:t>prathamesh deshmukh</w:t>
                      </w:r>
                    </w:sdtContent>
                  </w:sdt>
                </w:p>
                <w:p w14:paraId="22CC42A8" w14:textId="2926809A" w:rsidR="00906BEE" w:rsidRPr="00906BEE" w:rsidRDefault="0087585D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110499C6403240D8BA478A0DF79092B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458FE">
                        <w:t>contact:7447606008/</w:t>
                      </w:r>
                      <w:r w:rsidR="00F458FE">
                        <w:rPr>
                          <w:caps w:val="0"/>
                        </w:rPr>
                        <w:t>prathameshd430</w:t>
                      </w:r>
                    </w:sdtContent>
                  </w:sdt>
                  <w:r w:rsidR="00F458FE">
                    <w:t>@gmail.com</w:t>
                  </w:r>
                  <w:r w:rsidR="007D6458" w:rsidRPr="007D6458">
                    <w:t xml:space="preserve"> </w:t>
                  </w:r>
                </w:p>
              </w:tc>
            </w:tr>
          </w:tbl>
          <w:p w14:paraId="76F9DF57" w14:textId="5F9A948E" w:rsidR="002C2CDD" w:rsidRPr="00906BEE" w:rsidRDefault="00334F5E" w:rsidP="007569C1">
            <w:pPr>
              <w:pStyle w:val="Heading3"/>
            </w:pPr>
            <w:r>
              <w:t>technical skills</w:t>
            </w:r>
          </w:p>
          <w:p w14:paraId="7649EE0C" w14:textId="28B9816C" w:rsidR="00334F5E" w:rsidRPr="00906BEE" w:rsidRDefault="00334F5E" w:rsidP="007569C1">
            <w:pPr>
              <w:pStyle w:val="Heading4"/>
            </w:pPr>
            <w:r>
              <w:t>Core java:</w:t>
            </w:r>
          </w:p>
          <w:p w14:paraId="148281B1" w14:textId="546790EA" w:rsidR="002C2CDD" w:rsidRDefault="00334F5E" w:rsidP="007569C1">
            <w:r>
              <w:t>Good in classes, objects and methods</w:t>
            </w:r>
          </w:p>
          <w:p w14:paraId="66182608" w14:textId="075C799D" w:rsidR="00334F5E" w:rsidRDefault="00334F5E" w:rsidP="007569C1">
            <w:r>
              <w:t>Clear with OOPS Concept</w:t>
            </w:r>
          </w:p>
          <w:p w14:paraId="01B21DE8" w14:textId="46DA9CDB" w:rsidR="00334F5E" w:rsidRDefault="00334F5E" w:rsidP="00334F5E">
            <w:pPr>
              <w:pStyle w:val="Heading4"/>
            </w:pPr>
            <w:r>
              <w:t>html:</w:t>
            </w:r>
          </w:p>
          <w:p w14:paraId="4BC0572C" w14:textId="2B86D792" w:rsidR="00334F5E" w:rsidRDefault="00334F5E" w:rsidP="00334F5E">
            <w:r>
              <w:t>Good knowledge of HTML tags</w:t>
            </w:r>
          </w:p>
          <w:p w14:paraId="022C7FF2" w14:textId="138C5CCC" w:rsidR="00334F5E" w:rsidRPr="00906BEE" w:rsidRDefault="00334F5E" w:rsidP="00334F5E">
            <w:r>
              <w:t>Good knowledge</w:t>
            </w:r>
            <w:r>
              <w:t xml:space="preserve"> of CSS</w:t>
            </w:r>
          </w:p>
          <w:p w14:paraId="3F1C34DC" w14:textId="3D4594FA" w:rsidR="00334F5E" w:rsidRDefault="00334F5E" w:rsidP="00334F5E">
            <w:pPr>
              <w:pStyle w:val="Heading4"/>
            </w:pPr>
            <w:r>
              <w:t>sql:</w:t>
            </w:r>
          </w:p>
          <w:p w14:paraId="317120B9" w14:textId="73C8A4F7" w:rsidR="00334F5E" w:rsidRDefault="00334F5E" w:rsidP="00334F5E">
            <w:r>
              <w:t>Good knowledge of SQL</w:t>
            </w:r>
          </w:p>
          <w:p w14:paraId="02262926" w14:textId="77777777" w:rsidR="00334F5E" w:rsidRPr="00906BEE" w:rsidRDefault="00334F5E" w:rsidP="00334F5E">
            <w:pPr>
              <w:pStyle w:val="Heading4"/>
            </w:pPr>
          </w:p>
          <w:p w14:paraId="78F2DEB8" w14:textId="77777777" w:rsidR="002C2CDD" w:rsidRPr="00906BEE" w:rsidRDefault="0087585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1CABC64284F4ACBBEA32BB84E6B0B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85730F5" w14:textId="60D41896" w:rsidR="002C2CDD" w:rsidRPr="00906BEE" w:rsidRDefault="00F458FE" w:rsidP="007569C1">
            <w:pPr>
              <w:pStyle w:val="Heading4"/>
            </w:pPr>
            <w:r>
              <w:t>Graduation</w:t>
            </w:r>
          </w:p>
          <w:p w14:paraId="63FDE112" w14:textId="1EBE43B9" w:rsidR="002C2CDD" w:rsidRDefault="00F458FE" w:rsidP="007569C1">
            <w:r>
              <w:t>Course:      BSc (Computer Science)</w:t>
            </w:r>
          </w:p>
          <w:p w14:paraId="2FC05AD6" w14:textId="624F7EBF" w:rsidR="00F458FE" w:rsidRDefault="00F458FE" w:rsidP="007569C1">
            <w:r>
              <w:t>College:     Vishwakarma college of Arts,</w:t>
            </w:r>
            <w:r w:rsidR="00EC2257">
              <w:t xml:space="preserve"> </w:t>
            </w:r>
            <w:r>
              <w:t>Commerce &amp; Science</w:t>
            </w:r>
          </w:p>
          <w:p w14:paraId="70B6853A" w14:textId="3405444C" w:rsidR="00F458FE" w:rsidRPr="00906BEE" w:rsidRDefault="00F458FE" w:rsidP="007569C1">
            <w:r>
              <w:t>Year of passing: 2022</w:t>
            </w:r>
          </w:p>
          <w:p w14:paraId="1DB066FA" w14:textId="4D6E8940" w:rsidR="002C2CDD" w:rsidRPr="00906BEE" w:rsidRDefault="00334F5E" w:rsidP="007569C1">
            <w:pPr>
              <w:pStyle w:val="Heading4"/>
            </w:pPr>
            <w:r>
              <w:t>class xii</w:t>
            </w:r>
          </w:p>
          <w:p w14:paraId="136B4CD4" w14:textId="5362190F" w:rsidR="002C2CDD" w:rsidRDefault="00334F5E" w:rsidP="007569C1">
            <w:r>
              <w:t>Board Name: HSC</w:t>
            </w:r>
          </w:p>
          <w:p w14:paraId="22DF4599" w14:textId="19E455F7" w:rsidR="00334F5E" w:rsidRDefault="00334F5E" w:rsidP="007569C1">
            <w:r>
              <w:t>Year of Passing: 2019</w:t>
            </w:r>
          </w:p>
          <w:p w14:paraId="67C29B20" w14:textId="7B464F6E" w:rsidR="00334F5E" w:rsidRDefault="00334F5E" w:rsidP="007569C1">
            <w:r>
              <w:t>College: Rewachand Bhojwani Academy</w:t>
            </w:r>
          </w:p>
          <w:p w14:paraId="1154B31E" w14:textId="3A838700" w:rsidR="00334F5E" w:rsidRDefault="00334F5E" w:rsidP="00334F5E">
            <w:pPr>
              <w:pStyle w:val="Heading4"/>
            </w:pPr>
            <w:r>
              <w:t>class x</w:t>
            </w:r>
          </w:p>
          <w:p w14:paraId="413CF643" w14:textId="1BDE43EB" w:rsidR="00334F5E" w:rsidRDefault="00334F5E" w:rsidP="00334F5E">
            <w:r>
              <w:t xml:space="preserve">Board Name: </w:t>
            </w:r>
            <w:r>
              <w:t>CBSE</w:t>
            </w:r>
          </w:p>
          <w:p w14:paraId="5AC04C25" w14:textId="123911BF" w:rsidR="00334F5E" w:rsidRDefault="00334F5E" w:rsidP="00334F5E">
            <w:r>
              <w:t>Year of Passing: 201</w:t>
            </w:r>
            <w:r>
              <w:t>7</w:t>
            </w:r>
          </w:p>
          <w:p w14:paraId="1E35FF2F" w14:textId="425EFB4E" w:rsidR="00334F5E" w:rsidRDefault="00334F5E" w:rsidP="00334F5E">
            <w:r>
              <w:t xml:space="preserve">College: </w:t>
            </w:r>
            <w:r>
              <w:t xml:space="preserve">Kendriya Vidyalaya Southern Command </w:t>
            </w:r>
          </w:p>
          <w:p w14:paraId="166F29D9" w14:textId="1D2840B8" w:rsidR="002C2CDD" w:rsidRPr="00906BEE" w:rsidRDefault="002C2CDD" w:rsidP="007569C1">
            <w:pPr>
              <w:pStyle w:val="Heading3"/>
            </w:pPr>
          </w:p>
          <w:p w14:paraId="41A53296" w14:textId="77777777" w:rsidR="00741125" w:rsidRPr="00906BEE" w:rsidRDefault="0087585D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65E511D22516402B95D85CD077C10D8F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062A5BDA" w14:textId="77777777" w:rsidR="00C62C50" w:rsidRDefault="00EC2257" w:rsidP="00E22E87">
      <w:pPr>
        <w:pStyle w:val="NoSpacing"/>
      </w:pPr>
      <w:r>
        <w:lastRenderedPageBreak/>
        <w:t xml:space="preserve"> </w:t>
      </w:r>
    </w:p>
    <w:sectPr w:rsidR="00C62C50" w:rsidSect="00EF7CC9">
      <w:headerReference w:type="default" r:id="rId8"/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F270D" w14:textId="77777777" w:rsidR="0087585D" w:rsidRDefault="0087585D" w:rsidP="00713050">
      <w:pPr>
        <w:spacing w:line="240" w:lineRule="auto"/>
      </w:pPr>
      <w:r>
        <w:separator/>
      </w:r>
    </w:p>
  </w:endnote>
  <w:endnote w:type="continuationSeparator" w:id="0">
    <w:p w14:paraId="49D7064A" w14:textId="77777777" w:rsidR="0087585D" w:rsidRDefault="0087585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6C18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A08B8" w14:textId="77777777" w:rsidR="0087585D" w:rsidRDefault="0087585D" w:rsidP="00713050">
      <w:pPr>
        <w:spacing w:line="240" w:lineRule="auto"/>
      </w:pPr>
      <w:r>
        <w:separator/>
      </w:r>
    </w:p>
  </w:footnote>
  <w:footnote w:type="continuationSeparator" w:id="0">
    <w:p w14:paraId="76DD6F00" w14:textId="77777777" w:rsidR="0087585D" w:rsidRDefault="0087585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C8BE77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18DD025" w14:textId="20A003A3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A40F7D3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876EAB8" w14:textId="073101B4" w:rsidR="001A5CA9" w:rsidRPr="009B3C40" w:rsidRDefault="0087585D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DC8DBF360AC44BF9960C2CCFD394E8D9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75174F0F" w14:textId="55371DE3" w:rsidR="001A5CA9" w:rsidRDefault="00E12C60" w:rsidP="001A5CA9">
                <w:pPr>
                  <w:pStyle w:val="Heading2"/>
                  <w:outlineLvl w:val="1"/>
                </w:pPr>
                <w:r>
                  <w:t xml:space="preserve">  </w:t>
                </w:r>
              </w:p>
            </w:tc>
          </w:tr>
        </w:tbl>
        <w:p w14:paraId="4970196B" w14:textId="77777777" w:rsidR="001A5CA9" w:rsidRPr="00F207C0" w:rsidRDefault="001A5CA9" w:rsidP="001A5CA9"/>
      </w:tc>
    </w:tr>
  </w:tbl>
  <w:p w14:paraId="4E3B0ED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8A4B0E"/>
    <w:multiLevelType w:val="hybridMultilevel"/>
    <w:tmpl w:val="21681C68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1" w15:restartNumberingAfterBreak="0">
    <w:nsid w:val="57617630"/>
    <w:multiLevelType w:val="hybridMultilevel"/>
    <w:tmpl w:val="C862E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E5693"/>
    <w:multiLevelType w:val="hybridMultilevel"/>
    <w:tmpl w:val="04D6F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FE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34F5E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4E7339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7585D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C2257"/>
    <w:rsid w:val="00EF7CC9"/>
    <w:rsid w:val="00F207C0"/>
    <w:rsid w:val="00F20AE5"/>
    <w:rsid w:val="00F458FE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F73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DA7E08C4CF410A9DCA24B5804F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2BA4-0094-411B-AAB6-351CD6D77D83}"/>
      </w:docPartPr>
      <w:docPartBody>
        <w:p w:rsidR="00000000" w:rsidRDefault="00183676">
          <w:pPr>
            <w:pStyle w:val="46DA7E08C4CF410A9DCA24B5804F0E58"/>
          </w:pPr>
          <w:r w:rsidRPr="00906BEE">
            <w:t>Objective</w:t>
          </w:r>
        </w:p>
      </w:docPartBody>
    </w:docPart>
    <w:docPart>
      <w:docPartPr>
        <w:name w:val="A45B93916203416BAD04995A60B7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98508-4066-4157-A4B8-B5532524882A}"/>
      </w:docPartPr>
      <w:docPartBody>
        <w:p w:rsidR="00000000" w:rsidRDefault="00183676">
          <w:pPr>
            <w:pStyle w:val="A45B93916203416BAD04995A60B78576"/>
          </w:pPr>
          <w:r w:rsidRPr="00906BEE">
            <w:t>Skills</w:t>
          </w:r>
        </w:p>
      </w:docPartBody>
    </w:docPart>
    <w:docPart>
      <w:docPartPr>
        <w:name w:val="90A3ABE8A48E40FAB53C53B2EEAD0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C131D-1DF8-4DD3-B8AA-0672D3C6E9FE}"/>
      </w:docPartPr>
      <w:docPartBody>
        <w:p w:rsidR="00000000" w:rsidRDefault="00183676">
          <w:pPr>
            <w:pStyle w:val="90A3ABE8A48E40FAB53C53B2EEAD0309"/>
          </w:pPr>
          <w:r>
            <w:t>Your name</w:t>
          </w:r>
        </w:p>
      </w:docPartBody>
    </w:docPart>
    <w:docPart>
      <w:docPartPr>
        <w:name w:val="110499C6403240D8BA478A0DF7909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2E79-C636-4A03-916D-0693C2B63EF8}"/>
      </w:docPartPr>
      <w:docPartBody>
        <w:p w:rsidR="00000000" w:rsidRDefault="00183676">
          <w:pPr>
            <w:pStyle w:val="110499C6403240D8BA478A0DF79092B7"/>
          </w:pPr>
          <w:r w:rsidRPr="007D6458">
            <w:t>Profession or Industry</w:t>
          </w:r>
        </w:p>
      </w:docPartBody>
    </w:docPart>
    <w:docPart>
      <w:docPartPr>
        <w:name w:val="61CABC64284F4ACBBEA32BB84E6B0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F861-9A56-4FFD-8586-919084BD1C1A}"/>
      </w:docPartPr>
      <w:docPartBody>
        <w:p w:rsidR="00000000" w:rsidRDefault="00183676">
          <w:pPr>
            <w:pStyle w:val="61CABC64284F4ACBBEA32BB84E6B0BC3"/>
          </w:pPr>
          <w:r w:rsidRPr="00906BEE">
            <w:t>Education</w:t>
          </w:r>
        </w:p>
      </w:docPartBody>
    </w:docPart>
    <w:docPart>
      <w:docPartPr>
        <w:name w:val="DC8DBF360AC44BF9960C2CCFD394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08C57-E7E9-4932-840F-0E87AE9EA7C6}"/>
      </w:docPartPr>
      <w:docPartBody>
        <w:p w:rsidR="00000000" w:rsidRDefault="00183676">
          <w:pPr>
            <w:pStyle w:val="DC8DBF360AC44BF9960C2CCFD394E8D9"/>
          </w:pPr>
          <w:r w:rsidRPr="00906BEE">
            <w:t>School</w:t>
          </w:r>
        </w:p>
      </w:docPartBody>
    </w:docPart>
    <w:docPart>
      <w:docPartPr>
        <w:name w:val="65E511D22516402B95D85CD077C1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3AE40-74CA-4C30-873E-419807986166}"/>
      </w:docPartPr>
      <w:docPartBody>
        <w:p w:rsidR="00000000" w:rsidRDefault="00183676">
          <w:pPr>
            <w:pStyle w:val="65E511D22516402B95D85CD077C10D8F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2E"/>
    <w:rsid w:val="00183676"/>
    <w:rsid w:val="0043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A9CEDBFBD4E928B54539142C062AC">
    <w:name w:val="424A9CEDBFBD4E928B54539142C062AC"/>
  </w:style>
  <w:style w:type="paragraph" w:customStyle="1" w:styleId="46DA7E08C4CF410A9DCA24B5804F0E58">
    <w:name w:val="46DA7E08C4CF410A9DCA24B5804F0E58"/>
  </w:style>
  <w:style w:type="paragraph" w:customStyle="1" w:styleId="5A863AD5788D43049A65F3C205E7FB8E">
    <w:name w:val="5A863AD5788D43049A65F3C205E7FB8E"/>
  </w:style>
  <w:style w:type="paragraph" w:customStyle="1" w:styleId="A45B93916203416BAD04995A60B78576">
    <w:name w:val="A45B93916203416BAD04995A60B78576"/>
  </w:style>
  <w:style w:type="paragraph" w:customStyle="1" w:styleId="33C0507213024B96AB3A55BD4586C80E">
    <w:name w:val="33C0507213024B96AB3A55BD4586C80E"/>
  </w:style>
  <w:style w:type="paragraph" w:customStyle="1" w:styleId="90A3ABE8A48E40FAB53C53B2EEAD0309">
    <w:name w:val="90A3ABE8A48E40FAB53C53B2EEAD0309"/>
  </w:style>
  <w:style w:type="paragraph" w:customStyle="1" w:styleId="110499C6403240D8BA478A0DF79092B7">
    <w:name w:val="110499C6403240D8BA478A0DF79092B7"/>
  </w:style>
  <w:style w:type="paragraph" w:customStyle="1" w:styleId="F26DDD8C364F4F9FBF3E76922B80CED5">
    <w:name w:val="F26DDD8C364F4F9FBF3E76922B80CED5"/>
  </w:style>
  <w:style w:type="paragraph" w:customStyle="1" w:styleId="4A5B79D07EB842B793CBCA5A4E2B1EBC">
    <w:name w:val="4A5B79D07EB842B793CBCA5A4E2B1EBC"/>
  </w:style>
  <w:style w:type="paragraph" w:customStyle="1" w:styleId="5C981C9796B742539A6CA24EDB730065">
    <w:name w:val="5C981C9796B742539A6CA24EDB730065"/>
  </w:style>
  <w:style w:type="paragraph" w:customStyle="1" w:styleId="3FB1682989B84822A750C8F7C892705D">
    <w:name w:val="3FB1682989B84822A750C8F7C892705D"/>
  </w:style>
  <w:style w:type="paragraph" w:customStyle="1" w:styleId="5AE03EB1DC4C4897BFF10DA4BC1355C6">
    <w:name w:val="5AE03EB1DC4C4897BFF10DA4BC1355C6"/>
  </w:style>
  <w:style w:type="paragraph" w:customStyle="1" w:styleId="6AF9DE5E3E8E490D9424A4F6FCDDA8E1">
    <w:name w:val="6AF9DE5E3E8E490D9424A4F6FCDDA8E1"/>
  </w:style>
  <w:style w:type="paragraph" w:customStyle="1" w:styleId="120D68EAE3424DD591C2393D29066753">
    <w:name w:val="120D68EAE3424DD591C2393D29066753"/>
  </w:style>
  <w:style w:type="paragraph" w:customStyle="1" w:styleId="0128D92547BC409EBAE10844B13DD812">
    <w:name w:val="0128D92547BC409EBAE10844B13DD812"/>
  </w:style>
  <w:style w:type="paragraph" w:customStyle="1" w:styleId="4F8C33AA469A47C082976730CA02A28D">
    <w:name w:val="4F8C33AA469A47C082976730CA02A28D"/>
  </w:style>
  <w:style w:type="paragraph" w:customStyle="1" w:styleId="507A1C05DED14DFDA57C0349EFD76E95">
    <w:name w:val="507A1C05DED14DFDA57C0349EFD76E95"/>
  </w:style>
  <w:style w:type="paragraph" w:customStyle="1" w:styleId="3FB086C9FC7345AF8C6E1F779C040115">
    <w:name w:val="3FB086C9FC7345AF8C6E1F779C040115"/>
  </w:style>
  <w:style w:type="paragraph" w:customStyle="1" w:styleId="5B6C4C3B34F44AE68C3866FA2129467D">
    <w:name w:val="5B6C4C3B34F44AE68C3866FA2129467D"/>
  </w:style>
  <w:style w:type="paragraph" w:customStyle="1" w:styleId="61CABC64284F4ACBBEA32BB84E6B0BC3">
    <w:name w:val="61CABC64284F4ACBBEA32BB84E6B0BC3"/>
  </w:style>
  <w:style w:type="paragraph" w:customStyle="1" w:styleId="B98BC22EA0B146DA99F679FA2F98FECC">
    <w:name w:val="B98BC22EA0B146DA99F679FA2F98FECC"/>
  </w:style>
  <w:style w:type="paragraph" w:customStyle="1" w:styleId="E8D7360BF4F844D48068649887F8D01A">
    <w:name w:val="E8D7360BF4F844D48068649887F8D01A"/>
  </w:style>
  <w:style w:type="paragraph" w:customStyle="1" w:styleId="338201A0CC1B4389960105BA9D677BC6">
    <w:name w:val="338201A0CC1B4389960105BA9D677BC6"/>
  </w:style>
  <w:style w:type="paragraph" w:customStyle="1" w:styleId="C3CA662569EE4E1897D8CEF7705B3CA8">
    <w:name w:val="C3CA662569EE4E1897D8CEF7705B3CA8"/>
  </w:style>
  <w:style w:type="paragraph" w:customStyle="1" w:styleId="8C925A3073C84F928E0939E102FAD16B">
    <w:name w:val="8C925A3073C84F928E0939E102FAD16B"/>
  </w:style>
  <w:style w:type="paragraph" w:customStyle="1" w:styleId="8AECB9AD0E1A43F4B06F27D673939ED8">
    <w:name w:val="8AECB9AD0E1A43F4B06F27D673939ED8"/>
  </w:style>
  <w:style w:type="paragraph" w:customStyle="1" w:styleId="DC8DBF360AC44BF9960C2CCFD394E8D9">
    <w:name w:val="DC8DBF360AC44BF9960C2CCFD394E8D9"/>
  </w:style>
  <w:style w:type="paragraph" w:customStyle="1" w:styleId="6BCD7FF0119546CAA833A55316E9B940">
    <w:name w:val="6BCD7FF0119546CAA833A55316E9B940"/>
  </w:style>
  <w:style w:type="paragraph" w:customStyle="1" w:styleId="87102D2FC43F49BF971D116490BEFD07">
    <w:name w:val="87102D2FC43F49BF971D116490BEFD07"/>
  </w:style>
  <w:style w:type="paragraph" w:customStyle="1" w:styleId="65E511D22516402B95D85CD077C10D8F">
    <w:name w:val="65E511D22516402B95D85CD077C10D8F"/>
  </w:style>
  <w:style w:type="paragraph" w:customStyle="1" w:styleId="3CFCFB1A59484F7FB8C3D6E10B594819">
    <w:name w:val="3CFCFB1A59484F7FB8C3D6E10B594819"/>
    <w:rsid w:val="0043152E"/>
  </w:style>
  <w:style w:type="paragraph" w:customStyle="1" w:styleId="265DCBE53FDC4A74AE833A9F1A214FB3">
    <w:name w:val="265DCBE53FDC4A74AE833A9F1A214FB3"/>
    <w:rsid w:val="0043152E"/>
  </w:style>
  <w:style w:type="paragraph" w:customStyle="1" w:styleId="82597AAB242D47479855A22E9D1CD2BD">
    <w:name w:val="82597AAB242D47479855A22E9D1CD2BD"/>
    <w:rsid w:val="004315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C86D-5EC9-4280-BCDF-7ECE5CC3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contact:7447606008/prathameshd430</dc:subject>
  <dc:creator/>
  <cp:keywords/>
  <dc:description/>
  <cp:lastModifiedBy/>
  <cp:revision>1</cp:revision>
  <dcterms:created xsi:type="dcterms:W3CDTF">2022-06-06T18:30:00Z</dcterms:created>
  <dcterms:modified xsi:type="dcterms:W3CDTF">2022-06-06T19:06:00Z</dcterms:modified>
</cp:coreProperties>
</file>